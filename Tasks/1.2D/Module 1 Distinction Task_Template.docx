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305C3" w14:textId="77777777" w:rsidR="00AD0428" w:rsidRPr="00AD0428" w:rsidRDefault="00AD0428" w:rsidP="00AD0428">
      <w:pPr>
        <w:spacing w:after="240"/>
        <w:rPr>
          <w:rFonts w:ascii="Arial" w:eastAsia="Times New Roman" w:hAnsi="Arial" w:cs="Arial"/>
          <w:lang w:val="en-AU" w:eastAsia="en-AU"/>
        </w:rPr>
      </w:pPr>
      <w:r w:rsidRPr="00AD0428">
        <w:rPr>
          <w:rFonts w:ascii="Arial" w:eastAsia="Times New Roman" w:hAnsi="Arial" w:cs="Arial"/>
          <w:lang w:val="en-AU" w:eastAsia="en-AU"/>
        </w:rPr>
        <w:br/>
      </w:r>
      <w:r w:rsidRPr="00AD0428">
        <w:rPr>
          <w:rFonts w:ascii="Arial" w:eastAsia="Times New Roman" w:hAnsi="Arial" w:cs="Arial"/>
          <w:lang w:val="en-AU" w:eastAsia="en-AU"/>
        </w:rPr>
        <w:br/>
      </w:r>
    </w:p>
    <w:p w14:paraId="1EA0D200" w14:textId="77777777" w:rsidR="00AD0428" w:rsidRPr="00AD0428" w:rsidRDefault="00AD0428" w:rsidP="00AD0428">
      <w:pPr>
        <w:jc w:val="center"/>
        <w:rPr>
          <w:rFonts w:ascii="Arial" w:eastAsia="Times New Roman" w:hAnsi="Arial" w:cs="Arial"/>
          <w:lang w:val="en-AU" w:eastAsia="en-AU"/>
        </w:rPr>
      </w:pPr>
      <w:r w:rsidRPr="00AD0428"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  <w:fldChar w:fldCharType="begin"/>
      </w:r>
      <w:r w:rsidRPr="00AD0428"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  <w:instrText xml:space="preserve"> INCLUDEPICTURE "https://lh4.googleusercontent.com/pa4lqmwY2d8bohb54nwRPqKLFCQoQX1gK5w_eHxPG5QIW4cmS5v2HLm4JTvqIY3SadNBJiauThmsFvea95YWKRlaoqWdLr2qCx3rgK2cGA7v8iMiQCfnm8btA_z_E-OZgycde8S4" \* MERGEFORMATINET </w:instrText>
      </w:r>
      <w:r w:rsidRPr="00AD0428"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  <w:fldChar w:fldCharType="separate"/>
      </w:r>
      <w:r w:rsidRPr="00AD0428">
        <w:rPr>
          <w:rFonts w:ascii="Arial" w:eastAsia="Times New Roman" w:hAnsi="Arial" w:cs="Arial"/>
          <w:noProof/>
          <w:color w:val="000000"/>
          <w:sz w:val="20"/>
          <w:szCs w:val="20"/>
          <w:lang w:val="en-AU" w:eastAsia="en-AU"/>
        </w:rPr>
        <w:drawing>
          <wp:inline distT="0" distB="0" distL="0" distR="0" wp14:anchorId="4291E8BC" wp14:editId="729A3E9F">
            <wp:extent cx="1792605" cy="1792605"/>
            <wp:effectExtent l="0" t="0" r="0" b="0"/>
            <wp:docPr id="1" name="Picture 1" descr="https://lh4.googleusercontent.com/pa4lqmwY2d8bohb54nwRPqKLFCQoQX1gK5w_eHxPG5QIW4cmS5v2HLm4JTvqIY3SadNBJiauThmsFvea95YWKRlaoqWdLr2qCx3rgK2cGA7v8iMiQCfnm8btA_z_E-OZgycde8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a4lqmwY2d8bohb54nwRPqKLFCQoQX1gK5w_eHxPG5QIW4cmS5v2HLm4JTvqIY3SadNBJiauThmsFvea95YWKRlaoqWdLr2qCx3rgK2cGA7v8iMiQCfnm8btA_z_E-OZgycde8S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428"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  <w:fldChar w:fldCharType="end"/>
      </w:r>
    </w:p>
    <w:p w14:paraId="1AA4FA68" w14:textId="77777777" w:rsidR="00AD0428" w:rsidRPr="00AD0428" w:rsidRDefault="00AD0428" w:rsidP="00AD0428">
      <w:pPr>
        <w:rPr>
          <w:rFonts w:ascii="Arial" w:eastAsia="Times New Roman" w:hAnsi="Arial" w:cs="Arial"/>
          <w:lang w:val="en-AU" w:eastAsia="en-AU"/>
        </w:rPr>
      </w:pPr>
    </w:p>
    <w:p w14:paraId="4627284B" w14:textId="77777777" w:rsidR="00AD0428" w:rsidRPr="00AD0428" w:rsidRDefault="00AD0428" w:rsidP="00AD0428">
      <w:pPr>
        <w:jc w:val="center"/>
        <w:rPr>
          <w:rFonts w:ascii="Arial" w:eastAsia="Times New Roman" w:hAnsi="Arial" w:cs="Arial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8"/>
          <w:szCs w:val="28"/>
          <w:lang w:val="en-AU" w:eastAsia="en-AU"/>
        </w:rPr>
        <w:t xml:space="preserve">Deakin University </w:t>
      </w:r>
    </w:p>
    <w:p w14:paraId="6741AE25" w14:textId="77777777" w:rsidR="00AD0428" w:rsidRPr="00AD0428" w:rsidRDefault="00AD0428" w:rsidP="00AD0428">
      <w:pPr>
        <w:spacing w:after="240"/>
        <w:rPr>
          <w:rFonts w:ascii="Arial" w:eastAsia="Times New Roman" w:hAnsi="Arial" w:cs="Arial"/>
          <w:lang w:val="en-AU" w:eastAsia="en-AU"/>
        </w:rPr>
      </w:pPr>
    </w:p>
    <w:p w14:paraId="5DC2A6AB" w14:textId="77777777" w:rsidR="00AD0428" w:rsidRPr="00E22AAC" w:rsidRDefault="00AD0428" w:rsidP="005727CD">
      <w:pPr>
        <w:pStyle w:val="Title"/>
        <w:rPr>
          <w:rFonts w:eastAsia="Times New Roman"/>
          <w:color w:val="808080" w:themeColor="background1" w:themeShade="80"/>
          <w:lang w:val="en-AU" w:eastAsia="en-AU"/>
        </w:rPr>
      </w:pPr>
      <w:r w:rsidRPr="00E22AAC">
        <w:rPr>
          <w:color w:val="808080" w:themeColor="background1" w:themeShade="80"/>
        </w:rPr>
        <w:t>Project</w:t>
      </w:r>
      <w:r w:rsidRPr="00E22AAC">
        <w:rPr>
          <w:rFonts w:eastAsia="Times New Roman"/>
          <w:color w:val="808080" w:themeColor="background1" w:themeShade="80"/>
          <w:lang w:val="en-AU" w:eastAsia="en-AU"/>
        </w:rPr>
        <w:t xml:space="preserve"> Title</w:t>
      </w:r>
    </w:p>
    <w:p w14:paraId="0F80D72D" w14:textId="77777777" w:rsidR="00AD0428" w:rsidRPr="00AD0428" w:rsidRDefault="00AD0428" w:rsidP="005727CD">
      <w:pPr>
        <w:pStyle w:val="Title"/>
        <w:rPr>
          <w:rFonts w:eastAsia="Times New Roman" w:cs="Arial"/>
          <w:lang w:val="en-AU" w:eastAsia="en-AU"/>
        </w:rPr>
      </w:pPr>
      <w:r w:rsidRPr="00AD0428">
        <w:rPr>
          <w:rFonts w:eastAsia="Times New Roman" w:cs="Arial"/>
          <w:b/>
          <w:bCs/>
          <w:color w:val="000000"/>
          <w:sz w:val="48"/>
          <w:szCs w:val="48"/>
          <w:lang w:val="en-AU" w:eastAsia="en-AU"/>
        </w:rPr>
        <w:t xml:space="preserve">  </w:t>
      </w:r>
    </w:p>
    <w:p w14:paraId="5CCB7FC9" w14:textId="77777777" w:rsidR="00AD0428" w:rsidRPr="00AD0428" w:rsidRDefault="00AD0428" w:rsidP="005727CD">
      <w:pPr>
        <w:pStyle w:val="Title"/>
        <w:rPr>
          <w:rFonts w:eastAsia="Times New Roman" w:cs="Arial"/>
          <w:lang w:val="en-AU" w:eastAsia="en-AU"/>
        </w:rPr>
      </w:pPr>
      <w:r w:rsidRPr="00AD0428">
        <w:rPr>
          <w:rFonts w:eastAsia="Times New Roman" w:cs="Arial"/>
          <w:color w:val="000000"/>
          <w:sz w:val="48"/>
          <w:szCs w:val="48"/>
          <w:lang w:val="en-AU" w:eastAsia="en-AU"/>
        </w:rPr>
        <w:t xml:space="preserve">Project </w:t>
      </w:r>
      <w:r w:rsidR="004D4B26">
        <w:rPr>
          <w:rFonts w:eastAsia="Times New Roman" w:cs="Arial"/>
          <w:color w:val="000000"/>
          <w:sz w:val="48"/>
          <w:szCs w:val="48"/>
          <w:lang w:val="en-AU" w:eastAsia="en-AU"/>
        </w:rPr>
        <w:t>Proposal</w:t>
      </w:r>
    </w:p>
    <w:p w14:paraId="05F222D5" w14:textId="77777777" w:rsidR="00AD0428" w:rsidRPr="00AD0428" w:rsidRDefault="00AD0428" w:rsidP="005727CD">
      <w:pPr>
        <w:pStyle w:val="Title"/>
        <w:rPr>
          <w:rFonts w:eastAsia="Times New Roman" w:cs="Arial"/>
          <w:lang w:val="en-AU" w:eastAsia="en-AU"/>
        </w:rPr>
      </w:pPr>
    </w:p>
    <w:p w14:paraId="352EEC91" w14:textId="5A293C30" w:rsidR="00AD0428" w:rsidRDefault="00D36C7C" w:rsidP="005727CD">
      <w:pPr>
        <w:pStyle w:val="Title"/>
        <w:rPr>
          <w:rFonts w:eastAsia="Times New Roman" w:cs="Arial"/>
          <w:color w:val="000000"/>
          <w:sz w:val="32"/>
          <w:szCs w:val="32"/>
          <w:lang w:val="en-AU" w:eastAsia="en-AU"/>
        </w:rPr>
      </w:pPr>
      <w:r>
        <w:rPr>
          <w:rFonts w:eastAsia="Times New Roman" w:cs="Arial"/>
          <w:color w:val="000000"/>
          <w:sz w:val="32"/>
          <w:szCs w:val="32"/>
          <w:lang w:val="en-AU" w:eastAsia="en-AU"/>
        </w:rPr>
        <w:t>Student Name:</w:t>
      </w:r>
    </w:p>
    <w:p w14:paraId="3046B71C" w14:textId="77777777" w:rsidR="00D36C7C" w:rsidRPr="00D36C7C" w:rsidRDefault="00D36C7C" w:rsidP="00D36C7C">
      <w:pPr>
        <w:rPr>
          <w:lang w:val="en-AU" w:eastAsia="en-AU"/>
        </w:rPr>
      </w:pPr>
    </w:p>
    <w:p w14:paraId="1B9A2629" w14:textId="03B6AADF" w:rsidR="005F289F" w:rsidRDefault="00D36C7C" w:rsidP="005F289F">
      <w:pPr>
        <w:pStyle w:val="Title"/>
        <w:rPr>
          <w:rFonts w:eastAsia="Times New Roman" w:cs="Arial"/>
          <w:color w:val="000000"/>
          <w:sz w:val="32"/>
          <w:szCs w:val="32"/>
          <w:lang w:val="en-AU" w:eastAsia="en-AU"/>
        </w:rPr>
      </w:pPr>
      <w:r>
        <w:rPr>
          <w:rFonts w:eastAsia="Times New Roman" w:cs="Arial"/>
          <w:color w:val="000000"/>
          <w:sz w:val="32"/>
          <w:szCs w:val="32"/>
          <w:lang w:val="en-AU" w:eastAsia="en-AU"/>
        </w:rPr>
        <w:t>Student</w:t>
      </w:r>
      <w:r w:rsidR="005727CD" w:rsidRPr="00AD0428">
        <w:rPr>
          <w:rFonts w:eastAsia="Times New Roman" w:cs="Arial"/>
          <w:color w:val="000000"/>
          <w:sz w:val="32"/>
          <w:szCs w:val="32"/>
          <w:lang w:val="en-AU" w:eastAsia="en-AU"/>
        </w:rPr>
        <w:t xml:space="preserve"> </w:t>
      </w:r>
      <w:r>
        <w:rPr>
          <w:rFonts w:eastAsia="Times New Roman" w:cs="Arial"/>
          <w:color w:val="000000"/>
          <w:sz w:val="32"/>
          <w:szCs w:val="32"/>
          <w:lang w:val="en-AU" w:eastAsia="en-AU"/>
        </w:rPr>
        <w:t xml:space="preserve">ID: </w:t>
      </w:r>
    </w:p>
    <w:p w14:paraId="68EC0A78" w14:textId="77777777" w:rsidR="005F289F" w:rsidRDefault="005F289F" w:rsidP="005F289F">
      <w:pPr>
        <w:rPr>
          <w:lang w:val="en-AU" w:eastAsia="en-AU"/>
        </w:rPr>
      </w:pPr>
    </w:p>
    <w:p w14:paraId="6D7321E7" w14:textId="69745322" w:rsidR="005F289F" w:rsidRPr="005F289F" w:rsidRDefault="005F289F" w:rsidP="005F289F">
      <w:pPr>
        <w:ind w:left="3600"/>
        <w:rPr>
          <w:lang w:val="en-AU" w:eastAsia="en-AU"/>
        </w:rPr>
      </w:pPr>
      <w:r>
        <w:rPr>
          <w:lang w:val="en-AU" w:eastAsia="en-AU"/>
        </w:rPr>
        <w:t>Date of Submission:</w:t>
      </w:r>
      <w:r w:rsidR="00D11CCF">
        <w:rPr>
          <w:lang w:val="en-AU" w:eastAsia="en-AU"/>
        </w:rPr>
        <w:t xml:space="preserve"> </w:t>
      </w:r>
    </w:p>
    <w:p w14:paraId="36267818" w14:textId="77777777" w:rsidR="00D36C7C" w:rsidRDefault="00D36C7C" w:rsidP="00D36C7C">
      <w:pPr>
        <w:rPr>
          <w:lang w:val="en-AU" w:eastAsia="en-AU"/>
        </w:rPr>
      </w:pPr>
    </w:p>
    <w:p w14:paraId="53FC1FCF" w14:textId="77777777" w:rsidR="00D36C7C" w:rsidRPr="00D36C7C" w:rsidRDefault="00D36C7C" w:rsidP="00D36C7C">
      <w:pPr>
        <w:rPr>
          <w:lang w:val="en-AU" w:eastAsia="en-AU"/>
        </w:rPr>
      </w:pPr>
    </w:p>
    <w:p w14:paraId="01EB3148" w14:textId="77777777" w:rsidR="00AD0428" w:rsidRPr="00AD0428" w:rsidRDefault="00AD0428" w:rsidP="005727CD">
      <w:pPr>
        <w:pStyle w:val="Subtitle"/>
        <w:rPr>
          <w:rFonts w:eastAsia="Times New Roman" w:cs="Arial"/>
          <w:sz w:val="16"/>
          <w:lang w:val="en-AU" w:eastAsia="en-AU"/>
        </w:rPr>
      </w:pPr>
      <w:r w:rsidRPr="00AD0428">
        <w:rPr>
          <w:rFonts w:eastAsia="Times New Roman" w:cs="Arial"/>
          <w:color w:val="000000"/>
          <w:sz w:val="32"/>
          <w:szCs w:val="48"/>
          <w:lang w:val="en-AU" w:eastAsia="en-AU"/>
        </w:rPr>
        <w:t>Document Version</w:t>
      </w:r>
      <w:r>
        <w:rPr>
          <w:rFonts w:eastAsia="Times New Roman" w:cs="Arial"/>
          <w:color w:val="000000"/>
          <w:sz w:val="32"/>
          <w:szCs w:val="48"/>
          <w:lang w:val="en-AU" w:eastAsia="en-AU"/>
        </w:rPr>
        <w:t xml:space="preserve"> </w:t>
      </w:r>
      <w:proofErr w:type="spellStart"/>
      <w:r w:rsidRPr="00E22AAC">
        <w:rPr>
          <w:rFonts w:eastAsia="Times New Roman" w:cs="Arial"/>
          <w:color w:val="808080" w:themeColor="background1" w:themeShade="80"/>
          <w:sz w:val="32"/>
          <w:szCs w:val="48"/>
          <w:lang w:val="en-AU" w:eastAsia="en-AU"/>
        </w:rPr>
        <w:t>n.n</w:t>
      </w:r>
      <w:proofErr w:type="spellEnd"/>
    </w:p>
    <w:p w14:paraId="36CE423E" w14:textId="77777777" w:rsidR="00AD0428" w:rsidRDefault="00AD0428">
      <w:pPr>
        <w:rPr>
          <w:rFonts w:ascii="Arial" w:eastAsia="Times New Roman" w:hAnsi="Arial" w:cs="Arial"/>
          <w:color w:val="000000"/>
          <w:sz w:val="32"/>
          <w:szCs w:val="32"/>
          <w:lang w:val="en-AU" w:eastAsia="en-AU"/>
        </w:rPr>
      </w:pPr>
    </w:p>
    <w:p w14:paraId="4FA1185A" w14:textId="4A9A722C" w:rsidR="00AD0428" w:rsidRPr="002F1708" w:rsidRDefault="005727CD" w:rsidP="002F1708">
      <w:pPr>
        <w:pStyle w:val="Heading1"/>
      </w:pPr>
      <w:r>
        <w:br w:type="column"/>
      </w:r>
      <w:r w:rsidR="00071E91">
        <w:lastRenderedPageBreak/>
        <w:t>High-Level Problem</w:t>
      </w:r>
      <w:r w:rsidR="00AD0428" w:rsidRPr="00AD0428">
        <w:t xml:space="preserve"> / Problem Description</w:t>
      </w:r>
    </w:p>
    <w:p w14:paraId="72300611" w14:textId="1A24C577" w:rsidR="00AD0428" w:rsidRDefault="00AD0428" w:rsidP="00AD0428">
      <w:pPr>
        <w:pStyle w:val="ListParagraph"/>
        <w:numPr>
          <w:ilvl w:val="0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Justify the problem and why </w:t>
      </w:r>
      <w:r w:rsidR="00071E91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you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are undertaking this project</w:t>
      </w:r>
    </w:p>
    <w:p w14:paraId="37659E0E" w14:textId="77777777" w:rsidR="00AD0428" w:rsidRPr="00AD0428" w:rsidRDefault="00AD0428" w:rsidP="00AD0428">
      <w:pPr>
        <w:pStyle w:val="ListParagraph"/>
        <w:numPr>
          <w:ilvl w:val="0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Briefly talk about the problem</w:t>
      </w:r>
    </w:p>
    <w:p w14:paraId="506D5DDF" w14:textId="7DBB5526" w:rsidR="00AD0428" w:rsidRPr="00AD0428" w:rsidRDefault="00AD0428" w:rsidP="00AD0428">
      <w:pPr>
        <w:pStyle w:val="ListParagraph"/>
        <w:numPr>
          <w:ilvl w:val="0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Briefly talk about the vision of this project – the </w:t>
      </w:r>
      <w:proofErr w:type="gramStart"/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ultimate goal</w:t>
      </w:r>
      <w:proofErr w:type="gramEnd"/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. What would be the main outcome(s) of the project</w:t>
      </w:r>
      <w:r w:rsidR="00EA0B3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?</w:t>
      </w:r>
    </w:p>
    <w:p w14:paraId="0EB7053D" w14:textId="77777777" w:rsidR="00AD0428" w:rsidRPr="00AD0428" w:rsidRDefault="00AD0428" w:rsidP="00AD0428">
      <w:pPr>
        <w:pStyle w:val="ListParagraph"/>
        <w:numPr>
          <w:ilvl w:val="0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How this project would be different from what is existing, if any.</w:t>
      </w:r>
    </w:p>
    <w:p w14:paraId="1E50A4BE" w14:textId="77777777" w:rsidR="00AD0428" w:rsidRDefault="00AD0428" w:rsidP="00AD0428">
      <w:pPr>
        <w:pStyle w:val="ListParagraph"/>
        <w:numPr>
          <w:ilvl w:val="0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(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These are advisory points only, feel free to cover all, some, add new points to cover, etc. Same for all heading/points in the below sections.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)</w:t>
      </w:r>
    </w:p>
    <w:p w14:paraId="78BF0F32" w14:textId="77777777" w:rsidR="00091E22" w:rsidRDefault="00091E22" w:rsidP="00091E22">
      <w:p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</w:p>
    <w:p w14:paraId="69DA9C2F" w14:textId="77777777" w:rsidR="00091E22" w:rsidRPr="00091E22" w:rsidRDefault="00091E22" w:rsidP="00091E22">
      <w:p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</w:p>
    <w:p w14:paraId="67E92FD9" w14:textId="18EF268E" w:rsidR="00AD0428" w:rsidRPr="00AD0428" w:rsidRDefault="006629FB" w:rsidP="00AD0428">
      <w:pPr>
        <w:pStyle w:val="Heading1"/>
      </w:pPr>
      <w:r>
        <w:t>Solution overview</w:t>
      </w:r>
    </w:p>
    <w:p w14:paraId="77DD8D51" w14:textId="2DBD8084" w:rsidR="00AD0428" w:rsidRPr="00586F34" w:rsidRDefault="00332AA6" w:rsidP="00AD0428">
      <w:pPr>
        <w:pStyle w:val="ListParagraph"/>
        <w:numPr>
          <w:ilvl w:val="0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Provide an overview of the solution you are proposing.</w:t>
      </w:r>
    </w:p>
    <w:p w14:paraId="64389AE1" w14:textId="77777777" w:rsidR="00F03EBA" w:rsidRPr="00586F34" w:rsidRDefault="00F03EBA" w:rsidP="00F03EBA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586F34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H</w:t>
      </w:r>
      <w:r w:rsidR="006629FB" w:rsidRPr="006629FB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igh-level block diagram</w:t>
      </w:r>
    </w:p>
    <w:p w14:paraId="774B098A" w14:textId="59F8138E" w:rsidR="001D6E67" w:rsidRDefault="00F80529" w:rsidP="001D6E67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586F34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Explain the </w:t>
      </w:r>
      <w:r w:rsidR="006629FB" w:rsidRPr="00586F34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different parts of the system and how they interconnect (what sensors, actuators, what processing is needed and what storage is needed).</w:t>
      </w:r>
    </w:p>
    <w:p w14:paraId="1C8E533F" w14:textId="439B445B" w:rsidR="000A167C" w:rsidRDefault="000A167C" w:rsidP="001D6E67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Provide an overview on what </w:t>
      </w:r>
      <w:r w:rsidRPr="00091E22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aggregation/filtering/processing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is needed.</w:t>
      </w:r>
    </w:p>
    <w:p w14:paraId="7FCC5D08" w14:textId="7F8888AA" w:rsidR="00332AA6" w:rsidRDefault="00B01CD5" w:rsidP="001D6E67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Explain how you will make the solution scalable.</w:t>
      </w:r>
    </w:p>
    <w:p w14:paraId="7A4E8EF8" w14:textId="7B7CA1BE" w:rsidR="001D6738" w:rsidRPr="00586F34" w:rsidRDefault="001D6738" w:rsidP="001D6E67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Discuss your testing plan</w:t>
      </w:r>
    </w:p>
    <w:p w14:paraId="427341EB" w14:textId="5BD70A59" w:rsidR="00AD0428" w:rsidRPr="00AD0428" w:rsidRDefault="00F80529" w:rsidP="00AD0428">
      <w:pPr>
        <w:pStyle w:val="Heading1"/>
      </w:pPr>
      <w:r>
        <w:t>Implementation Plan</w:t>
      </w:r>
    </w:p>
    <w:p w14:paraId="32A9F328" w14:textId="77777777" w:rsidR="00367935" w:rsidRDefault="001D6E67" w:rsidP="002D6F54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586F34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Include the hardware list or what you will be simulating including the components and the communication technology you will or would use</w:t>
      </w:r>
      <w:r w:rsidR="00367935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.</w:t>
      </w:r>
    </w:p>
    <w:p w14:paraId="73C36A99" w14:textId="453F90FC" w:rsidR="001D6E67" w:rsidRDefault="001D6E67" w:rsidP="002D6F54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586F34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Include the data design, what data is collected, and how it is stored e.g. SQL tables or Documents from MongoDB.</w:t>
      </w:r>
    </w:p>
    <w:p w14:paraId="529EAA2B" w14:textId="13387982" w:rsidR="00405A5A" w:rsidRDefault="00405A5A" w:rsidP="002D6F54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Include an overview of </w:t>
      </w:r>
      <w:r w:rsidR="002D6F54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how you plan to use cloud computing to deploy your solution.</w:t>
      </w:r>
    </w:p>
    <w:p w14:paraId="612D180C" w14:textId="77777777" w:rsidR="00AD0428" w:rsidRPr="00B01CD5" w:rsidRDefault="00AD0428" w:rsidP="00EA0B3E">
      <w:pPr>
        <w:pStyle w:val="ListParagraph"/>
        <w:ind w:left="1440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</w:p>
    <w:p w14:paraId="1A005D27" w14:textId="544B2F1C" w:rsidR="00AD0428" w:rsidRPr="00AD0428" w:rsidRDefault="003F6ADE" w:rsidP="00AD0428">
      <w:pPr>
        <w:pStyle w:val="Heading1"/>
      </w:pPr>
      <w:r>
        <w:t>Project Plan</w:t>
      </w:r>
    </w:p>
    <w:p w14:paraId="7F5F9BBE" w14:textId="32D18CD4" w:rsidR="00405A5A" w:rsidRDefault="00405A5A" w:rsidP="00EA0B3E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Provide a project plan for completing the </w:t>
      </w:r>
      <w:r w:rsidR="002D6F54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project within 9 weeks.</w:t>
      </w:r>
    </w:p>
    <w:p w14:paraId="68534748" w14:textId="3D0D59C1" w:rsidR="001D6738" w:rsidRDefault="001D6738" w:rsidP="00EA0B3E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Provide a week by week breakdown of your planned activity.</w:t>
      </w:r>
    </w:p>
    <w:p w14:paraId="2B94101A" w14:textId="6F890C1D" w:rsidR="001D6738" w:rsidRPr="001D6738" w:rsidRDefault="001D6738" w:rsidP="001D6738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Identify any potential project risks</w:t>
      </w:r>
    </w:p>
    <w:p w14:paraId="1069B6AE" w14:textId="7707EDF1" w:rsidR="00727F3E" w:rsidRPr="00027908" w:rsidRDefault="00727F3E" w:rsidP="002D6F54">
      <w:pPr>
        <w:jc w:val="both"/>
        <w:textAlignment w:val="baseline"/>
        <w:rPr>
          <w:rFonts w:ascii="Arial" w:eastAsia="Times New Roman" w:hAnsi="Arial" w:cs="Arial"/>
          <w:i/>
          <w:iCs/>
          <w:color w:val="7F7F7F" w:themeColor="text1" w:themeTint="80"/>
          <w:sz w:val="22"/>
          <w:szCs w:val="22"/>
          <w:lang w:val="en-AU" w:eastAsia="en-AU"/>
        </w:rPr>
      </w:pPr>
    </w:p>
    <w:sectPr w:rsidR="00727F3E" w:rsidRPr="00027908" w:rsidSect="00D941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58F"/>
    <w:multiLevelType w:val="multilevel"/>
    <w:tmpl w:val="F2EE3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2105C"/>
    <w:multiLevelType w:val="multilevel"/>
    <w:tmpl w:val="812267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D3A0C"/>
    <w:multiLevelType w:val="multilevel"/>
    <w:tmpl w:val="621A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87E44"/>
    <w:multiLevelType w:val="multilevel"/>
    <w:tmpl w:val="A224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A7D14"/>
    <w:multiLevelType w:val="multilevel"/>
    <w:tmpl w:val="7234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A1926"/>
    <w:multiLevelType w:val="multilevel"/>
    <w:tmpl w:val="01A0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A227F"/>
    <w:multiLevelType w:val="hybridMultilevel"/>
    <w:tmpl w:val="20FE1328"/>
    <w:lvl w:ilvl="0" w:tplc="9FF271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62E39"/>
    <w:multiLevelType w:val="multilevel"/>
    <w:tmpl w:val="F3F8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277BC"/>
    <w:multiLevelType w:val="hybridMultilevel"/>
    <w:tmpl w:val="6A6662D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49618ED"/>
    <w:multiLevelType w:val="hybridMultilevel"/>
    <w:tmpl w:val="E7B839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70615"/>
    <w:multiLevelType w:val="multilevel"/>
    <w:tmpl w:val="1EF4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F50FF"/>
    <w:multiLevelType w:val="multilevel"/>
    <w:tmpl w:val="21C2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EC7C2E"/>
    <w:multiLevelType w:val="multilevel"/>
    <w:tmpl w:val="A174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361F85"/>
    <w:multiLevelType w:val="multilevel"/>
    <w:tmpl w:val="B992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671910">
    <w:abstractNumId w:val="10"/>
  </w:num>
  <w:num w:numId="2" w16cid:durableId="1371956023">
    <w:abstractNumId w:val="0"/>
  </w:num>
  <w:num w:numId="3" w16cid:durableId="1510098121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1810856409">
    <w:abstractNumId w:val="1"/>
    <w:lvlOverride w:ilvl="0">
      <w:lvl w:ilvl="0">
        <w:numFmt w:val="decimal"/>
        <w:lvlText w:val="%1."/>
        <w:lvlJc w:val="left"/>
      </w:lvl>
    </w:lvlOverride>
  </w:num>
  <w:num w:numId="5" w16cid:durableId="311759677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 w16cid:durableId="1264221478">
    <w:abstractNumId w:val="12"/>
  </w:num>
  <w:num w:numId="7" w16cid:durableId="1987315870">
    <w:abstractNumId w:val="5"/>
  </w:num>
  <w:num w:numId="8" w16cid:durableId="486896237">
    <w:abstractNumId w:val="13"/>
  </w:num>
  <w:num w:numId="9" w16cid:durableId="1670594799">
    <w:abstractNumId w:val="11"/>
  </w:num>
  <w:num w:numId="10" w16cid:durableId="546189658">
    <w:abstractNumId w:val="4"/>
  </w:num>
  <w:num w:numId="11" w16cid:durableId="710806466">
    <w:abstractNumId w:val="7"/>
  </w:num>
  <w:num w:numId="12" w16cid:durableId="114592876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733888216">
    <w:abstractNumId w:val="2"/>
  </w:num>
  <w:num w:numId="14" w16cid:durableId="797645116">
    <w:abstractNumId w:val="3"/>
  </w:num>
  <w:num w:numId="15" w16cid:durableId="1917788564">
    <w:abstractNumId w:val="6"/>
  </w:num>
  <w:num w:numId="16" w16cid:durableId="1691564250">
    <w:abstractNumId w:val="9"/>
  </w:num>
  <w:num w:numId="17" w16cid:durableId="3083676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01"/>
    <w:rsid w:val="00027908"/>
    <w:rsid w:val="00037EDB"/>
    <w:rsid w:val="00071E91"/>
    <w:rsid w:val="00091E22"/>
    <w:rsid w:val="000A167C"/>
    <w:rsid w:val="000A423E"/>
    <w:rsid w:val="000E65CC"/>
    <w:rsid w:val="001C6001"/>
    <w:rsid w:val="001D6738"/>
    <w:rsid w:val="001D6E67"/>
    <w:rsid w:val="001F4C52"/>
    <w:rsid w:val="002575FE"/>
    <w:rsid w:val="002D6F54"/>
    <w:rsid w:val="002F1708"/>
    <w:rsid w:val="00332AA6"/>
    <w:rsid w:val="00367935"/>
    <w:rsid w:val="003C454E"/>
    <w:rsid w:val="003F6ADE"/>
    <w:rsid w:val="00405A5A"/>
    <w:rsid w:val="004A645E"/>
    <w:rsid w:val="004D4B26"/>
    <w:rsid w:val="004D58D5"/>
    <w:rsid w:val="00547FAB"/>
    <w:rsid w:val="005727CD"/>
    <w:rsid w:val="00583D27"/>
    <w:rsid w:val="00586F34"/>
    <w:rsid w:val="005F289F"/>
    <w:rsid w:val="005F5E1D"/>
    <w:rsid w:val="006629FB"/>
    <w:rsid w:val="006F0ABB"/>
    <w:rsid w:val="00727F3E"/>
    <w:rsid w:val="0077164C"/>
    <w:rsid w:val="00912D08"/>
    <w:rsid w:val="009219E5"/>
    <w:rsid w:val="009457C1"/>
    <w:rsid w:val="009C4CA5"/>
    <w:rsid w:val="00AD0428"/>
    <w:rsid w:val="00B01CD5"/>
    <w:rsid w:val="00B3790A"/>
    <w:rsid w:val="00B80427"/>
    <w:rsid w:val="00C84A93"/>
    <w:rsid w:val="00D11CCF"/>
    <w:rsid w:val="00D27681"/>
    <w:rsid w:val="00D36C7C"/>
    <w:rsid w:val="00D94176"/>
    <w:rsid w:val="00E21087"/>
    <w:rsid w:val="00E22AAC"/>
    <w:rsid w:val="00E2592D"/>
    <w:rsid w:val="00EA0B3E"/>
    <w:rsid w:val="00EA5F94"/>
    <w:rsid w:val="00F03EBA"/>
    <w:rsid w:val="00F1786F"/>
    <w:rsid w:val="00F242C7"/>
    <w:rsid w:val="00F80529"/>
    <w:rsid w:val="00F8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32030"/>
  <w14:defaultImageDpi w14:val="32767"/>
  <w15:chartTrackingRefBased/>
  <w15:docId w15:val="{AD4F79CE-9506-8B4D-B3C6-B24B852E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428"/>
    <w:pPr>
      <w:keepNext/>
      <w:keepLines/>
      <w:spacing w:before="240"/>
      <w:outlineLvl w:val="0"/>
    </w:pPr>
    <w:rPr>
      <w:rFonts w:ascii="Arial" w:eastAsia="Times New Roman" w:hAnsi="Arial" w:cstheme="majorBidi"/>
      <w:b/>
      <w:color w:val="000000" w:themeColor="text1"/>
      <w:sz w:val="36"/>
      <w:szCs w:val="32"/>
      <w:lang w:val="en-AU" w:eastAsia="en-AU"/>
    </w:rPr>
  </w:style>
  <w:style w:type="paragraph" w:styleId="Heading2">
    <w:name w:val="heading 2"/>
    <w:basedOn w:val="Normal"/>
    <w:link w:val="Heading2Char"/>
    <w:uiPriority w:val="9"/>
    <w:qFormat/>
    <w:rsid w:val="00AD0428"/>
    <w:pPr>
      <w:spacing w:before="100" w:beforeAutospacing="1" w:after="100" w:afterAutospacing="1"/>
      <w:outlineLvl w:val="1"/>
    </w:pPr>
    <w:rPr>
      <w:rFonts w:ascii="Arial" w:eastAsia="Times New Roman" w:hAnsi="Arial" w:cs="Times New Roman"/>
      <w:b/>
      <w:bCs/>
      <w:sz w:val="28"/>
      <w:szCs w:val="36"/>
      <w:lang w:val="en-AU" w:eastAsia="en-AU"/>
    </w:rPr>
  </w:style>
  <w:style w:type="paragraph" w:styleId="Heading3">
    <w:name w:val="heading 3"/>
    <w:basedOn w:val="Normal"/>
    <w:link w:val="Heading3Char"/>
    <w:uiPriority w:val="9"/>
    <w:qFormat/>
    <w:rsid w:val="00AD042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428"/>
    <w:rPr>
      <w:rFonts w:ascii="Arial" w:eastAsia="Times New Roman" w:hAnsi="Arial" w:cs="Times New Roman"/>
      <w:b/>
      <w:bCs/>
      <w:sz w:val="28"/>
      <w:szCs w:val="36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D0428"/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AD042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character" w:customStyle="1" w:styleId="apple-tab-span">
    <w:name w:val="apple-tab-span"/>
    <w:basedOn w:val="DefaultParagraphFont"/>
    <w:rsid w:val="00AD0428"/>
  </w:style>
  <w:style w:type="paragraph" w:styleId="ListParagraph">
    <w:name w:val="List Paragraph"/>
    <w:basedOn w:val="Normal"/>
    <w:uiPriority w:val="34"/>
    <w:qFormat/>
    <w:rsid w:val="00AD04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0428"/>
    <w:rPr>
      <w:rFonts w:ascii="Arial" w:eastAsia="Times New Roman" w:hAnsi="Arial" w:cstheme="majorBidi"/>
      <w:b/>
      <w:color w:val="000000" w:themeColor="text1"/>
      <w:sz w:val="36"/>
      <w:szCs w:val="32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5727CD"/>
    <w:pPr>
      <w:contextualSpacing/>
      <w:jc w:val="center"/>
    </w:pPr>
    <w:rPr>
      <w:rFonts w:ascii="Arial" w:eastAsiaTheme="majorEastAsia" w:hAnsi="Arial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7CD"/>
    <w:rPr>
      <w:rFonts w:ascii="Arial" w:eastAsiaTheme="majorEastAsia" w:hAnsi="Arial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7CD"/>
    <w:pPr>
      <w:numPr>
        <w:ilvl w:val="1"/>
      </w:numPr>
      <w:spacing w:after="160"/>
      <w:jc w:val="center"/>
    </w:pPr>
    <w:rPr>
      <w:rFonts w:ascii="Arial" w:eastAsiaTheme="minorEastAsia" w:hAnsi="Arial"/>
      <w:b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727CD"/>
    <w:rPr>
      <w:rFonts w:ascii="Arial" w:eastAsiaTheme="minorEastAsia" w:hAnsi="Arial"/>
      <w:b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547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ev/Nextcloud/Documents/teaching/deakin/SIT314_Developing_Scalable_IoT_Apps/2024/content/docs/module_1/Project%20Proposal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Proposal_template.dotx</Template>
  <TotalTime>36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Kevin Lee</cp:lastModifiedBy>
  <cp:revision>41</cp:revision>
  <dcterms:created xsi:type="dcterms:W3CDTF">2024-07-19T03:05:00Z</dcterms:created>
  <dcterms:modified xsi:type="dcterms:W3CDTF">2024-07-19T07:08:00Z</dcterms:modified>
</cp:coreProperties>
</file>